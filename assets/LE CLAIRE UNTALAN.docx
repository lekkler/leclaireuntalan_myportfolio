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EB47C20" w14:textId="77777777" w:rsidR="00457ADE" w:rsidRPr="00CD0261" w:rsidRDefault="00CD0261" w:rsidP="00A3726F">
      <w:pPr>
        <w:spacing w:before="120"/>
        <w:rPr>
          <w:color w:val="043D68"/>
        </w:rPr>
      </w:pPr>
      <w:r w:rsidRPr="00CD0261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9A93A1D" wp14:editId="1400E0AD">
                <wp:simplePos x="0" y="0"/>
                <wp:positionH relativeFrom="page">
                  <wp:align>right</wp:align>
                </wp:positionH>
                <wp:positionV relativeFrom="margin">
                  <wp:align>bottom</wp:align>
                </wp:positionV>
                <wp:extent cx="7772400" cy="10058400"/>
                <wp:effectExtent l="0" t="0" r="0" b="0"/>
                <wp:wrapNone/>
                <wp:docPr id="79318389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434342015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481726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922520" y="1562100"/>
                            <a:ext cx="2584450" cy="8199755"/>
                          </a:xfrm>
                          <a:prstGeom prst="rect">
                            <a:avLst/>
                          </a:prstGeom>
                          <a:solidFill>
                            <a:srgbClr val="D3EBFD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2F6B375E" id="Group 6" o:spid="_x0000_s1026" alt="&quot;&quot;" style="position:absolute;margin-left:560.8pt;margin-top:0;width:612pt;height:11in;z-index:-251657216;mso-width-percent:1000;mso-height-percent:1000;mso-position-horizontal:right;mso-position-horizontal-relative:page;mso-position-vertical:bottom;mso-position-vertical-relative:margin;mso-width-percent:1000;mso-height-percent:1000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">
                <v:rect id="Rectangle 1" o:spid="_x0000_s1027" alt="&quot;&quot;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" filled="f" stroked="f" strokeweight="1pt"/>
                <v:rect id="Rectangle 1" o:spid="_x0000_s1028" alt="&quot;&quot;" style="position:absolute;left:49225;top:15621;width:25844;height:81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" fillcolor="#d3ebfd" stroked="f" strokeweight="1pt">
                  <v:fill opacity="32896f"/>
                </v:rect>
                <w10:wrap anchorx="page" anchory="margin"/>
                <w10:anchorlock/>
              </v:group>
            </w:pict>
          </mc:Fallback>
        </mc:AlternateContent>
      </w:r>
    </w:p>
    <w:tbl>
      <w:tblPr>
        <w:tblW w:w="5198" w:type="pct"/>
        <w:tblInd w:w="-42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819"/>
        <w:gridCol w:w="998"/>
        <w:gridCol w:w="3411"/>
      </w:tblGrid>
      <w:tr w:rsidR="00AB74C5" w:rsidRPr="004C2B7E" w14:paraId="334A6947" w14:textId="77777777" w:rsidTr="00871019">
        <w:trPr>
          <w:trHeight w:val="1225"/>
        </w:trPr>
        <w:tc>
          <w:tcPr>
            <w:tcW w:w="6818" w:type="dxa"/>
            <w:tcBorders>
              <w:bottom w:val="single" w:sz="4" w:space="0" w:color="043D68" w:themeColor="text2"/>
            </w:tcBorders>
          </w:tcPr>
          <w:p w14:paraId="6D0AD4E7" w14:textId="6C0A6036" w:rsidR="00AB74C5" w:rsidRPr="004C2B7E" w:rsidRDefault="004C2B7E" w:rsidP="002F261D">
            <w:pPr>
              <w:pStyle w:val="Title"/>
              <w:rPr>
                <w:rStyle w:val="NotBold"/>
              </w:rPr>
            </w:pPr>
            <w:r w:rsidRPr="004C2B7E">
              <w:t>LE CLAIRE</w:t>
            </w:r>
            <w:r w:rsidR="00AB74C5" w:rsidRPr="004C2B7E">
              <w:t xml:space="preserve"> </w:t>
            </w:r>
            <w:r w:rsidRPr="004C2B7E">
              <w:rPr>
                <w:rStyle w:val="NotBold"/>
              </w:rPr>
              <w:t>U</w:t>
            </w:r>
            <w:r>
              <w:rPr>
                <w:rStyle w:val="NotBold"/>
              </w:rPr>
              <w:t>NTALAN</w:t>
            </w:r>
          </w:p>
          <w:p w14:paraId="539696BB" w14:textId="79318E71" w:rsidR="00AB74C5" w:rsidRPr="004C2B7E" w:rsidRDefault="004C2B7E" w:rsidP="00CD0261">
            <w:pPr>
              <w:pStyle w:val="Subtitle"/>
              <w:rPr>
                <w:lang w:val="it-IT"/>
              </w:rPr>
            </w:pPr>
            <w:r>
              <w:rPr>
                <w:lang w:val="it-IT"/>
              </w:rPr>
              <w:t>PROGRAMMER</w:t>
            </w:r>
          </w:p>
        </w:tc>
        <w:tc>
          <w:tcPr>
            <w:tcW w:w="998" w:type="dxa"/>
          </w:tcPr>
          <w:p w14:paraId="532164AA" w14:textId="77777777" w:rsidR="00AB74C5" w:rsidRPr="004C2B7E" w:rsidRDefault="00AB74C5" w:rsidP="00084DEB">
            <w:pPr>
              <w:spacing w:before="360"/>
              <w:rPr>
                <w:color w:val="043D68"/>
                <w:lang w:val="it-IT"/>
              </w:rPr>
            </w:pPr>
          </w:p>
        </w:tc>
        <w:tc>
          <w:tcPr>
            <w:tcW w:w="3411" w:type="dxa"/>
          </w:tcPr>
          <w:p w14:paraId="431FBAB4" w14:textId="77777777" w:rsidR="00AB74C5" w:rsidRPr="004C2B7E" w:rsidRDefault="00AB74C5" w:rsidP="00084DEB">
            <w:pPr>
              <w:rPr>
                <w:color w:val="043D68"/>
                <w:szCs w:val="20"/>
                <w:lang w:val="it-IT"/>
              </w:rPr>
            </w:pPr>
          </w:p>
        </w:tc>
      </w:tr>
      <w:tr w:rsidR="00676B73" w:rsidRPr="00CD0261" w14:paraId="4E6E1FA6" w14:textId="77777777" w:rsidTr="00871019">
        <w:trPr>
          <w:trHeight w:val="1869"/>
        </w:trPr>
        <w:tc>
          <w:tcPr>
            <w:tcW w:w="6818" w:type="dxa"/>
            <w:tcBorders>
              <w:top w:val="single" w:sz="4" w:space="0" w:color="043D68" w:themeColor="text2"/>
            </w:tcBorders>
          </w:tcPr>
          <w:p w14:paraId="41FB5F02" w14:textId="77777777" w:rsidR="00BC756E" w:rsidRDefault="00BC756E" w:rsidP="00CD0261">
            <w:pPr>
              <w:pStyle w:val="Subtitle"/>
            </w:pPr>
          </w:p>
          <w:p w14:paraId="78D9ED4A" w14:textId="6368AE80" w:rsidR="00676B73" w:rsidRPr="00CD0261" w:rsidRDefault="00CD0261" w:rsidP="00CD0261">
            <w:pPr>
              <w:pStyle w:val="Subtitle"/>
            </w:pPr>
            <w:r w:rsidRPr="00CD0261">
              <w:t>Objective</w:t>
            </w:r>
          </w:p>
          <w:p w14:paraId="21991EF2" w14:textId="24B65B4D" w:rsidR="00676B73" w:rsidRPr="00CD0261" w:rsidRDefault="004C2B7E" w:rsidP="004C2B7E">
            <w:pPr>
              <w:jc w:val="both"/>
              <w:rPr>
                <w:i/>
                <w:iCs/>
                <w:color w:val="043D68"/>
              </w:rPr>
            </w:pPr>
            <w:r w:rsidRPr="004C2B7E">
              <w:t xml:space="preserve">A dedicated and driven </w:t>
            </w:r>
            <w:r w:rsidR="0055789F">
              <w:t>Programmer</w:t>
            </w:r>
            <w:r w:rsidRPr="004C2B7E">
              <w:t xml:space="preserve"> with a strong foundation in programming, multimedia editing, and communication. Adept at utilizing tools like Microsoft </w:t>
            </w:r>
            <w:proofErr w:type="gramStart"/>
            <w:r w:rsidRPr="004C2B7E">
              <w:t>Office ,</w:t>
            </w:r>
            <w:proofErr w:type="gramEnd"/>
            <w:r w:rsidRPr="004C2B7E">
              <w:t xml:space="preserve"> and programming languages such as Java and C#. </w:t>
            </w:r>
          </w:p>
        </w:tc>
        <w:tc>
          <w:tcPr>
            <w:tcW w:w="998" w:type="dxa"/>
            <w:vMerge w:val="restart"/>
          </w:tcPr>
          <w:p w14:paraId="0A44DD52" w14:textId="77777777" w:rsidR="00676B73" w:rsidRPr="00CD0261" w:rsidRDefault="00676B73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3411" w:type="dxa"/>
          </w:tcPr>
          <w:p w14:paraId="0EEB3722" w14:textId="77777777" w:rsidR="00676B73" w:rsidRPr="00CD0261" w:rsidRDefault="00676B73" w:rsidP="00676B73">
            <w:pPr>
              <w:pStyle w:val="Subtitle"/>
            </w:pPr>
          </w:p>
          <w:p w14:paraId="70AECA7F" w14:textId="77777777" w:rsidR="00676B73" w:rsidRPr="00CD0261" w:rsidRDefault="00CD0261" w:rsidP="00CD0261">
            <w:pPr>
              <w:pStyle w:val="Subtitle"/>
            </w:pPr>
            <w:r w:rsidRPr="00CD0261">
              <w:t>Contact</w:t>
            </w:r>
          </w:p>
          <w:p w14:paraId="7C9B5E59" w14:textId="16AD5B53" w:rsidR="00715609" w:rsidRPr="00CD0261" w:rsidRDefault="004C2B7E" w:rsidP="00CD0261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leclaireuntalan26@gmail</w:t>
            </w:r>
            <w:r w:rsidR="0981A244" w:rsidRPr="00CD0261">
              <w:rPr>
                <w:lang w:val="en-US"/>
              </w:rPr>
              <w:t>.com</w:t>
            </w:r>
          </w:p>
          <w:p w14:paraId="6F7F720B" w14:textId="2CBF6A2E" w:rsidR="00CD0261" w:rsidRPr="00CD0261" w:rsidRDefault="004C2B7E" w:rsidP="00CD0261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0994 885 3363</w:t>
            </w:r>
          </w:p>
          <w:p w14:paraId="489670B1" w14:textId="6386128A" w:rsidR="00676B73" w:rsidRPr="00CD0261" w:rsidRDefault="004C2B7E" w:rsidP="00CD0261">
            <w:pPr>
              <w:pStyle w:val="Heading3"/>
              <w:rPr>
                <w:b/>
                <w:caps/>
                <w:lang w:val="en-US"/>
              </w:rPr>
            </w:pPr>
            <w:r>
              <w:rPr>
                <w:lang w:val="en-US"/>
              </w:rPr>
              <w:t>Arwas, Bani Pangasinan</w:t>
            </w:r>
          </w:p>
        </w:tc>
      </w:tr>
      <w:tr w:rsidR="00676B73" w:rsidRPr="00CD0261" w14:paraId="55A383AF" w14:textId="77777777" w:rsidTr="00871019">
        <w:trPr>
          <w:trHeight w:val="10027"/>
        </w:trPr>
        <w:tc>
          <w:tcPr>
            <w:tcW w:w="6818" w:type="dxa"/>
          </w:tcPr>
          <w:p w14:paraId="71C10BFA" w14:textId="77777777" w:rsidR="00676B73" w:rsidRPr="00CD0261" w:rsidRDefault="00676B73" w:rsidP="002F261D"/>
          <w:p w14:paraId="03508648" w14:textId="164B5781" w:rsidR="00CD0261" w:rsidRPr="00BC756E" w:rsidRDefault="00A07CEE" w:rsidP="00BC756E">
            <w:pPr>
              <w:pStyle w:val="SubtitlewithLine"/>
            </w:pPr>
            <w:r>
              <w:t>Projects</w:t>
            </w:r>
          </w:p>
          <w:p w14:paraId="433C1D78" w14:textId="4A2D0735" w:rsidR="00CD0261" w:rsidRPr="00CD0261" w:rsidRDefault="00A07CEE" w:rsidP="00CD0261">
            <w:pPr>
              <w:pStyle w:val="Heading1"/>
            </w:pPr>
            <w:r>
              <w:t>Daily time record – (dtr-pr)</w:t>
            </w:r>
          </w:p>
          <w:p w14:paraId="74436FF7" w14:textId="3255A38B" w:rsidR="00CD0261" w:rsidRPr="00CD0261" w:rsidRDefault="00A07CEE" w:rsidP="00CD0261">
            <w:pPr>
              <w:pStyle w:val="Heading2"/>
            </w:pPr>
            <w:r>
              <w:t>December 2024</w:t>
            </w:r>
          </w:p>
          <w:p w14:paraId="4B11E7D0" w14:textId="7D15B017" w:rsidR="00CD0261" w:rsidRPr="00CD0261" w:rsidRDefault="00A07CEE" w:rsidP="0022163A">
            <w:pPr>
              <w:jc w:val="both"/>
              <w:rPr>
                <w:color w:val="043D68"/>
              </w:rPr>
            </w:pPr>
            <w:r w:rsidRPr="0032101E">
              <w:rPr>
                <w:color w:val="043D68"/>
              </w:rPr>
              <w:t>We developed a DTR (Daily Time Record) system using C# in Visual Studio 2022, SQL Server, and a biometric fingerprint scanner to automate employee attendance tracking. The system replaces traditional bundy clock methods, enabling employees to log their time accurately and securely using their</w:t>
            </w:r>
            <w:r w:rsidRPr="00A07CEE">
              <w:rPr>
                <w:color w:val="043D68"/>
              </w:rPr>
              <w:t xml:space="preserve"> fingerprints. This solution streamlines the attendance process, reduces errors, and simplifies the generation of attendance reports for payroll and HR purposes.</w:t>
            </w:r>
          </w:p>
          <w:p w14:paraId="08F6F786" w14:textId="77777777" w:rsidR="00CD0261" w:rsidRPr="00CD0261" w:rsidRDefault="00CD0261" w:rsidP="00CD0261">
            <w:pPr>
              <w:rPr>
                <w:color w:val="043D68"/>
              </w:rPr>
            </w:pPr>
          </w:p>
          <w:p w14:paraId="058284CF" w14:textId="77F64A1F" w:rsidR="00CD0261" w:rsidRPr="00CD0261" w:rsidRDefault="00A07CEE" w:rsidP="00CD0261">
            <w:pPr>
              <w:pStyle w:val="Heading1"/>
            </w:pPr>
            <w:r>
              <w:t>DAILY TIME RECORD (DTR-PR) Manuscript</w:t>
            </w:r>
          </w:p>
          <w:p w14:paraId="7B2DA45B" w14:textId="0C02339E" w:rsidR="00CD0261" w:rsidRPr="00CD0261" w:rsidRDefault="00A07CEE" w:rsidP="00CD0261">
            <w:pPr>
              <w:pStyle w:val="Heading2"/>
            </w:pPr>
            <w:r>
              <w:t>December 2024</w:t>
            </w:r>
          </w:p>
          <w:p w14:paraId="2AB7EFEB" w14:textId="54C169CB" w:rsidR="00CD0261" w:rsidRPr="00CD0261" w:rsidRDefault="0022163A" w:rsidP="0022163A">
            <w:pPr>
              <w:jc w:val="both"/>
              <w:rPr>
                <w:color w:val="043D68"/>
              </w:rPr>
            </w:pPr>
            <w:r w:rsidRPr="0032101E">
              <w:rPr>
                <w:color w:val="043D68"/>
              </w:rPr>
              <w:t>As an Analyst, I led the development of the DTR system using C# in Visual Studio 2022, SQL Server, and a biometric fingerprint scanner. I utilized Microsoft Word and Excel to document research and track the project’s progress. The system</w:t>
            </w:r>
            <w:r w:rsidRPr="0022163A">
              <w:rPr>
                <w:color w:val="043D68"/>
              </w:rPr>
              <w:t xml:space="preserve"> automates attendance tracking, replacing traditional bundy clocks, and ensures accurate, secure time logging for efficient payroll and HR reporting.</w:t>
            </w:r>
          </w:p>
          <w:p w14:paraId="2449C3F6" w14:textId="77777777" w:rsidR="0022163A" w:rsidRDefault="0022163A" w:rsidP="00CD0261"/>
          <w:p w14:paraId="4302F81F" w14:textId="77777777" w:rsidR="0022163A" w:rsidRDefault="0022163A" w:rsidP="0022163A">
            <w:pPr>
              <w:pStyle w:val="SubtitlewithLine"/>
            </w:pPr>
            <w:r>
              <w:t>Achievements</w:t>
            </w:r>
          </w:p>
          <w:p w14:paraId="1D05AD19" w14:textId="5552996F" w:rsidR="0022163A" w:rsidRPr="0022163A" w:rsidRDefault="0022163A" w:rsidP="0022163A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color w:val="043D68"/>
              </w:rPr>
            </w:pPr>
            <w:r w:rsidRPr="0022163A">
              <w:rPr>
                <w:color w:val="043D68"/>
              </w:rPr>
              <w:t>Best in Manuscript (Capstone Research)</w:t>
            </w:r>
            <w:r>
              <w:rPr>
                <w:color w:val="043D68"/>
              </w:rPr>
              <w:t xml:space="preserve"> – STI ALAMINOS</w:t>
            </w:r>
          </w:p>
          <w:p w14:paraId="1DCAF61D" w14:textId="05A5EAC2" w:rsidR="0022163A" w:rsidRPr="0022163A" w:rsidRDefault="0022163A" w:rsidP="0022163A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</w:pPr>
            <w:r w:rsidRPr="0022163A">
              <w:rPr>
                <w:color w:val="043D68"/>
              </w:rPr>
              <w:t xml:space="preserve">Best in </w:t>
            </w:r>
            <w:proofErr w:type="gramStart"/>
            <w:r w:rsidRPr="0022163A">
              <w:rPr>
                <w:color w:val="043D68"/>
              </w:rPr>
              <w:t>Collaboration(</w:t>
            </w:r>
            <w:proofErr w:type="gramEnd"/>
            <w:r w:rsidRPr="0022163A">
              <w:rPr>
                <w:color w:val="043D68"/>
              </w:rPr>
              <w:t xml:space="preserve">Capstone </w:t>
            </w:r>
            <w:proofErr w:type="gramStart"/>
            <w:r w:rsidRPr="0022163A">
              <w:rPr>
                <w:color w:val="043D68"/>
              </w:rPr>
              <w:t xml:space="preserve">Research)  </w:t>
            </w:r>
            <w:r>
              <w:rPr>
                <w:color w:val="043D68"/>
              </w:rPr>
              <w:t>-</w:t>
            </w:r>
            <w:proofErr w:type="gramEnd"/>
            <w:r>
              <w:rPr>
                <w:color w:val="043D68"/>
              </w:rPr>
              <w:t xml:space="preserve"> STI ALAMINOS</w:t>
            </w:r>
          </w:p>
          <w:p w14:paraId="20347EE1" w14:textId="76CB6646" w:rsidR="0022163A" w:rsidRPr="0022163A" w:rsidRDefault="0022163A" w:rsidP="0022163A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</w:pPr>
            <w:r w:rsidRPr="0022163A">
              <w:rPr>
                <w:color w:val="043D68"/>
              </w:rPr>
              <w:t xml:space="preserve">Leadership Awardee Vice Governor 12 SSG </w:t>
            </w:r>
            <w:r>
              <w:rPr>
                <w:color w:val="043D68"/>
              </w:rPr>
              <w:t>- GWC</w:t>
            </w:r>
          </w:p>
          <w:p w14:paraId="6C754C9D" w14:textId="53C0BB6C" w:rsidR="0022163A" w:rsidRPr="0022163A" w:rsidRDefault="0022163A" w:rsidP="0022163A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</w:pPr>
            <w:r w:rsidRPr="0022163A">
              <w:rPr>
                <w:color w:val="043D68"/>
              </w:rPr>
              <w:t xml:space="preserve">With Distinction Grade </w:t>
            </w:r>
            <w:proofErr w:type="gramStart"/>
            <w:r w:rsidRPr="0022163A">
              <w:rPr>
                <w:color w:val="043D68"/>
              </w:rPr>
              <w:t xml:space="preserve">12 </w:t>
            </w:r>
            <w:r>
              <w:rPr>
                <w:color w:val="043D68"/>
              </w:rPr>
              <w:t xml:space="preserve"> -</w:t>
            </w:r>
            <w:proofErr w:type="gramEnd"/>
            <w:r>
              <w:rPr>
                <w:color w:val="043D68"/>
              </w:rPr>
              <w:t xml:space="preserve"> GWC</w:t>
            </w:r>
          </w:p>
          <w:p w14:paraId="3E00B38D" w14:textId="3E7FF276" w:rsidR="0022163A" w:rsidRPr="00A76C3D" w:rsidRDefault="000C2903" w:rsidP="0022163A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</w:pPr>
            <w:r>
              <w:rPr>
                <w:color w:val="043D68"/>
              </w:rPr>
              <w:t xml:space="preserve">With </w:t>
            </w:r>
            <w:r w:rsidR="0022163A" w:rsidRPr="0022163A">
              <w:rPr>
                <w:color w:val="043D68"/>
              </w:rPr>
              <w:t xml:space="preserve">Distinction Grade 11 </w:t>
            </w:r>
            <w:r w:rsidR="00A76C3D">
              <w:rPr>
                <w:color w:val="043D68"/>
              </w:rPr>
              <w:t>–</w:t>
            </w:r>
            <w:r w:rsidR="0022163A">
              <w:rPr>
                <w:color w:val="043D68"/>
              </w:rPr>
              <w:t xml:space="preserve"> GWC</w:t>
            </w:r>
          </w:p>
          <w:p w14:paraId="249D30E0" w14:textId="77777777" w:rsidR="00A76C3D" w:rsidRDefault="00A76C3D" w:rsidP="00A76C3D">
            <w:pPr>
              <w:spacing w:line="276" w:lineRule="auto"/>
              <w:jc w:val="both"/>
            </w:pPr>
          </w:p>
          <w:p w14:paraId="20FBDD34" w14:textId="02D95C30" w:rsidR="000A18E3" w:rsidRDefault="000A18E3" w:rsidP="000A18E3">
            <w:pPr>
              <w:pStyle w:val="SubtitlewithLine"/>
            </w:pPr>
            <w:r>
              <w:t>Reference</w:t>
            </w:r>
            <w:r w:rsidR="0055789F">
              <w:t>S</w:t>
            </w:r>
          </w:p>
          <w:p w14:paraId="4724AF3D" w14:textId="426A53F0" w:rsidR="00E73C6B" w:rsidRPr="00E73C6B" w:rsidRDefault="003B3531" w:rsidP="00E73C6B">
            <w:pPr>
              <w:pStyle w:val="Heading2"/>
              <w:rPr>
                <w:lang w:val="en-PH"/>
              </w:rPr>
            </w:pPr>
            <w:r w:rsidRPr="00E73C6B">
              <w:rPr>
                <w:lang w:val="en-PH"/>
              </w:rPr>
              <w:t>Ms. Jodessa C. German</w:t>
            </w:r>
            <w:r w:rsidR="00E73C6B" w:rsidRPr="00E73C6B">
              <w:rPr>
                <w:lang w:val="en-PH"/>
              </w:rPr>
              <w:t xml:space="preserve">                </w:t>
            </w:r>
            <w:r w:rsidR="00E73C6B">
              <w:rPr>
                <w:lang w:val="en-PH"/>
              </w:rPr>
              <w:t xml:space="preserve">            </w:t>
            </w:r>
            <w:r w:rsidR="00E73C6B" w:rsidRPr="00E73C6B">
              <w:rPr>
                <w:lang w:val="en-PH"/>
              </w:rPr>
              <w:t xml:space="preserve">  Mr. K</w:t>
            </w:r>
            <w:r w:rsidR="00E73C6B">
              <w:rPr>
                <w:lang w:val="en-PH"/>
              </w:rPr>
              <w:t xml:space="preserve">enneth </w:t>
            </w:r>
            <w:r w:rsidR="00871019">
              <w:rPr>
                <w:lang w:val="en-PH"/>
              </w:rPr>
              <w:t xml:space="preserve">Rey </w:t>
            </w:r>
            <w:r w:rsidR="00E73C6B">
              <w:rPr>
                <w:lang w:val="en-PH"/>
              </w:rPr>
              <w:t>Tablang</w:t>
            </w:r>
          </w:p>
          <w:p w14:paraId="2B79D92E" w14:textId="59467763" w:rsidR="000F0E99" w:rsidRDefault="008E1840" w:rsidP="000F0E99">
            <w:pPr>
              <w:pStyle w:val="Heading2"/>
            </w:pPr>
            <w:r>
              <w:t>0963-992-</w:t>
            </w:r>
            <w:r w:rsidR="006D7636">
              <w:t>6647</w:t>
            </w:r>
            <w:r w:rsidR="00E73C6B">
              <w:t xml:space="preserve">                                               </w:t>
            </w:r>
            <w:r w:rsidR="002F47B0">
              <w:t>0995-812-3933</w:t>
            </w:r>
          </w:p>
          <w:p w14:paraId="181D02F1" w14:textId="3662E148" w:rsidR="003B3531" w:rsidRDefault="009466D8" w:rsidP="000F0E99">
            <w:pPr>
              <w:pStyle w:val="Heading2"/>
            </w:pPr>
            <w:r>
              <w:t xml:space="preserve">Admission Officer/Instructor </w:t>
            </w:r>
            <w:r w:rsidR="00733454">
              <w:t xml:space="preserve">                      </w:t>
            </w:r>
            <w:r w:rsidR="00871019">
              <w:t xml:space="preserve">Instructor </w:t>
            </w:r>
            <w:r w:rsidR="008E07C2">
              <w:t xml:space="preserve">at </w:t>
            </w:r>
            <w:r w:rsidR="00871019">
              <w:t>STI Alaminos</w:t>
            </w:r>
          </w:p>
          <w:p w14:paraId="0A1ADB3D" w14:textId="7BBC3A64" w:rsidR="00A76C3D" w:rsidRPr="00CD0261" w:rsidRDefault="008E1840" w:rsidP="00726F05">
            <w:r>
              <w:t>STI Alaminos</w:t>
            </w:r>
          </w:p>
        </w:tc>
        <w:tc>
          <w:tcPr>
            <w:tcW w:w="998" w:type="dxa"/>
            <w:vMerge/>
          </w:tcPr>
          <w:p w14:paraId="43596CEE" w14:textId="77777777" w:rsidR="00676B73" w:rsidRPr="00CD0261" w:rsidRDefault="00676B73" w:rsidP="00084DEB">
            <w:pPr>
              <w:rPr>
                <w:color w:val="043D68"/>
              </w:rPr>
            </w:pPr>
          </w:p>
        </w:tc>
        <w:tc>
          <w:tcPr>
            <w:tcW w:w="3411" w:type="dxa"/>
          </w:tcPr>
          <w:p w14:paraId="58B4C206" w14:textId="77777777" w:rsidR="00676B73" w:rsidRPr="00CD0261" w:rsidRDefault="00676B73" w:rsidP="002F261D"/>
          <w:p w14:paraId="298438AC" w14:textId="77777777" w:rsidR="00CD0261" w:rsidRPr="00CD0261" w:rsidRDefault="00CD0261" w:rsidP="002F261D">
            <w:pPr>
              <w:pStyle w:val="Subtitlewithlongline"/>
            </w:pPr>
            <w:r w:rsidRPr="00CD0261">
              <w:t>About Me</w:t>
            </w:r>
          </w:p>
          <w:p w14:paraId="507EE5D1" w14:textId="77777777" w:rsidR="00CD0261" w:rsidRPr="00CD0261" w:rsidRDefault="00CD0261" w:rsidP="00CD0261"/>
          <w:p w14:paraId="2F4359C5" w14:textId="08C4F86A" w:rsidR="00351FDF" w:rsidRPr="00CD0261" w:rsidRDefault="00CD0261" w:rsidP="004C2B7E">
            <w:pPr>
              <w:jc w:val="both"/>
            </w:pPr>
            <w:r w:rsidRPr="00CD0261">
              <w:t xml:space="preserve">I am passionate about </w:t>
            </w:r>
            <w:r w:rsidR="004C2B7E" w:rsidRPr="004C2B7E">
              <w:t>technology, teamwork, and continuous learning to achieve professional excellence.</w:t>
            </w:r>
          </w:p>
          <w:p w14:paraId="45D7A20C" w14:textId="77777777" w:rsidR="00351FDF" w:rsidRPr="00CD0261" w:rsidRDefault="00351FDF" w:rsidP="00676B73"/>
          <w:p w14:paraId="7C708B22" w14:textId="77777777" w:rsidR="00351FDF" w:rsidRPr="00CD0261" w:rsidRDefault="00351FDF" w:rsidP="00676B73"/>
          <w:p w14:paraId="0496A352" w14:textId="77777777" w:rsidR="00351FDF" w:rsidRPr="00CD0261" w:rsidRDefault="00CD0261" w:rsidP="002F261D">
            <w:pPr>
              <w:pStyle w:val="Subtitlewithlongline"/>
            </w:pPr>
            <w:r w:rsidRPr="00CD0261">
              <w:t>Education</w:t>
            </w:r>
          </w:p>
          <w:p w14:paraId="22043FF5" w14:textId="77777777" w:rsidR="00351FDF" w:rsidRPr="00CD0261" w:rsidRDefault="00351FDF" w:rsidP="00E91344"/>
          <w:p w14:paraId="18165234" w14:textId="2C74C6B5" w:rsidR="00351FDF" w:rsidRPr="00CD0261" w:rsidRDefault="004C2B7E" w:rsidP="00CD0261">
            <w:pPr>
              <w:pStyle w:val="Heading1"/>
            </w:pPr>
            <w:r>
              <w:t xml:space="preserve">2 Year-Information </w:t>
            </w:r>
            <w:proofErr w:type="gramStart"/>
            <w:r>
              <w:t xml:space="preserve">Technology </w:t>
            </w:r>
            <w:r w:rsidR="00CD0261" w:rsidRPr="00CD0261">
              <w:t>,</w:t>
            </w:r>
            <w:proofErr w:type="gramEnd"/>
            <w:r>
              <w:t xml:space="preserve"> </w:t>
            </w:r>
            <w:r w:rsidR="00CD0261" w:rsidRPr="00CD0261">
              <w:t>20</w:t>
            </w:r>
            <w:r>
              <w:t>23-Current</w:t>
            </w:r>
          </w:p>
          <w:p w14:paraId="2B5C5136" w14:textId="63BBE59A" w:rsidR="00351FDF" w:rsidRPr="00CD0261" w:rsidRDefault="004C2B7E" w:rsidP="00CD0261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STI Alaminos, Pangasinan</w:t>
            </w:r>
          </w:p>
          <w:p w14:paraId="0FA44090" w14:textId="77777777" w:rsidR="00676B73" w:rsidRPr="00CD0261" w:rsidRDefault="00676B73" w:rsidP="00351FDF"/>
          <w:p w14:paraId="2B4D93C7" w14:textId="77777777" w:rsidR="00351FDF" w:rsidRPr="00CD0261" w:rsidRDefault="00351FDF" w:rsidP="00351FDF"/>
          <w:p w14:paraId="40AC7AFB" w14:textId="0FC5AB43" w:rsidR="00351FDF" w:rsidRPr="00CD0261" w:rsidRDefault="00CD0261" w:rsidP="00A07CEE">
            <w:pPr>
              <w:pStyle w:val="Subtitlewithlongline"/>
            </w:pPr>
            <w:r w:rsidRPr="00CD0261">
              <w:t>Skills</w:t>
            </w:r>
          </w:p>
          <w:p w14:paraId="7CCCC19B" w14:textId="22D72C4F" w:rsidR="00A07CEE" w:rsidRDefault="00A07CEE" w:rsidP="00A07CEE">
            <w:pPr>
              <w:pStyle w:val="Heading3"/>
              <w:numPr>
                <w:ilvl w:val="0"/>
                <w:numId w:val="22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Basic Java</w:t>
            </w:r>
          </w:p>
          <w:p w14:paraId="31999E95" w14:textId="74F5AB9D" w:rsidR="00A07CEE" w:rsidRDefault="00A07CEE" w:rsidP="00A07CE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>Basic Python</w:t>
            </w:r>
          </w:p>
          <w:p w14:paraId="28B90880" w14:textId="5B3DBA53" w:rsidR="00A07CEE" w:rsidRDefault="00A07CEE" w:rsidP="00A07CE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>Basic JavaScript</w:t>
            </w:r>
          </w:p>
          <w:p w14:paraId="1593AED5" w14:textId="137D1065" w:rsidR="00A07CEE" w:rsidRPr="00A07CEE" w:rsidRDefault="00A07CEE" w:rsidP="00A07CE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>C# CSS and HTML</w:t>
            </w:r>
          </w:p>
          <w:p w14:paraId="076FBB50" w14:textId="4B86995C" w:rsidR="004C2B7E" w:rsidRDefault="004C2B7E" w:rsidP="00A07CEE">
            <w:pPr>
              <w:pStyle w:val="Heading3"/>
              <w:numPr>
                <w:ilvl w:val="0"/>
                <w:numId w:val="22"/>
              </w:numPr>
              <w:spacing w:line="360" w:lineRule="auto"/>
              <w:rPr>
                <w:lang w:val="en-US"/>
              </w:rPr>
            </w:pPr>
            <w:r w:rsidRPr="004C2B7E">
              <w:rPr>
                <w:lang w:val="en-US"/>
              </w:rPr>
              <w:t>Manage</w:t>
            </w:r>
            <w:r w:rsidR="002F47B0">
              <w:rPr>
                <w:lang w:val="en-US"/>
              </w:rPr>
              <w:t>95-</w:t>
            </w:r>
            <w:r w:rsidRPr="004C2B7E">
              <w:rPr>
                <w:lang w:val="en-US"/>
              </w:rPr>
              <w:t>ment Skills</w:t>
            </w:r>
          </w:p>
          <w:p w14:paraId="3E4E5655" w14:textId="77777777" w:rsidR="004C2B7E" w:rsidRDefault="004C2B7E" w:rsidP="00A07CEE">
            <w:pPr>
              <w:pStyle w:val="Heading3"/>
              <w:numPr>
                <w:ilvl w:val="0"/>
                <w:numId w:val="22"/>
              </w:numPr>
              <w:spacing w:line="360" w:lineRule="auto"/>
              <w:rPr>
                <w:lang w:val="en-US"/>
              </w:rPr>
            </w:pPr>
            <w:r w:rsidRPr="004C2B7E">
              <w:rPr>
                <w:lang w:val="en-US"/>
              </w:rPr>
              <w:t xml:space="preserve">Creativity Editing Skills </w:t>
            </w:r>
          </w:p>
          <w:p w14:paraId="277B8DC3" w14:textId="77777777" w:rsidR="004C2B7E" w:rsidRDefault="004C2B7E" w:rsidP="00A07CEE">
            <w:pPr>
              <w:pStyle w:val="Heading3"/>
              <w:numPr>
                <w:ilvl w:val="0"/>
                <w:numId w:val="22"/>
              </w:numPr>
              <w:spacing w:line="360" w:lineRule="auto"/>
              <w:rPr>
                <w:lang w:val="en-US"/>
              </w:rPr>
            </w:pPr>
            <w:r w:rsidRPr="004C2B7E">
              <w:rPr>
                <w:lang w:val="en-US"/>
              </w:rPr>
              <w:t xml:space="preserve">Computer Literate </w:t>
            </w:r>
          </w:p>
          <w:p w14:paraId="21C8E8CD" w14:textId="77777777" w:rsidR="004C2B7E" w:rsidRDefault="004C2B7E" w:rsidP="00A07CEE">
            <w:pPr>
              <w:pStyle w:val="Heading3"/>
              <w:numPr>
                <w:ilvl w:val="0"/>
                <w:numId w:val="22"/>
              </w:numPr>
              <w:spacing w:line="360" w:lineRule="auto"/>
              <w:rPr>
                <w:lang w:val="en-US"/>
              </w:rPr>
            </w:pPr>
            <w:r w:rsidRPr="004C2B7E">
              <w:rPr>
                <w:lang w:val="en-US"/>
              </w:rPr>
              <w:t xml:space="preserve">Leadership </w:t>
            </w:r>
          </w:p>
          <w:p w14:paraId="5E46BE4B" w14:textId="77777777" w:rsidR="004C2B7E" w:rsidRDefault="004C2B7E" w:rsidP="00A07CEE">
            <w:pPr>
              <w:pStyle w:val="Heading3"/>
              <w:numPr>
                <w:ilvl w:val="0"/>
                <w:numId w:val="22"/>
              </w:numPr>
              <w:spacing w:line="360" w:lineRule="auto"/>
              <w:rPr>
                <w:lang w:val="en-US"/>
              </w:rPr>
            </w:pPr>
            <w:r w:rsidRPr="004C2B7E">
              <w:rPr>
                <w:lang w:val="en-US"/>
              </w:rPr>
              <w:t xml:space="preserve">Front-End Designer </w:t>
            </w:r>
          </w:p>
          <w:p w14:paraId="7A68AAF0" w14:textId="77777777" w:rsidR="00351FDF" w:rsidRDefault="004C2B7E" w:rsidP="00A07CEE">
            <w:pPr>
              <w:pStyle w:val="Heading3"/>
              <w:numPr>
                <w:ilvl w:val="0"/>
                <w:numId w:val="22"/>
              </w:numPr>
              <w:spacing w:line="360" w:lineRule="auto"/>
              <w:rPr>
                <w:lang w:val="en-US"/>
              </w:rPr>
            </w:pPr>
            <w:r w:rsidRPr="004C2B7E">
              <w:rPr>
                <w:lang w:val="en-US"/>
              </w:rPr>
              <w:t>Proficient in Microsoft Office (Word, Excel, PowerPoint, Outlook)</w:t>
            </w:r>
          </w:p>
          <w:p w14:paraId="3910D40B" w14:textId="3397B6A6" w:rsidR="00A07CEE" w:rsidRPr="00A07CEE" w:rsidRDefault="00A07CEE" w:rsidP="00A07CEE">
            <w:pPr>
              <w:pStyle w:val="ListParagraph"/>
            </w:pPr>
          </w:p>
        </w:tc>
      </w:tr>
    </w:tbl>
    <w:p w14:paraId="7CFFBAAB" w14:textId="77777777" w:rsidR="00871DB8" w:rsidRPr="00CD0261" w:rsidRDefault="00871DB8" w:rsidP="006D0785">
      <w:pPr>
        <w:rPr>
          <w:color w:val="043D68"/>
        </w:rPr>
      </w:pPr>
    </w:p>
    <w:sectPr w:rsidR="00871DB8" w:rsidRPr="00CD0261" w:rsidSect="00DE19F7">
      <w:pgSz w:w="12240" w:h="15840" w:code="1"/>
      <w:pgMar w:top="460" w:right="720" w:bottom="432" w:left="720" w:header="0" w:footer="1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23059" w14:textId="77777777" w:rsidR="008B0D8D" w:rsidRDefault="008B0D8D" w:rsidP="00AA35A8">
      <w:r>
        <w:separator/>
      </w:r>
    </w:p>
  </w:endnote>
  <w:endnote w:type="continuationSeparator" w:id="0">
    <w:p w14:paraId="17234A7E" w14:textId="77777777" w:rsidR="008B0D8D" w:rsidRDefault="008B0D8D" w:rsidP="00AA35A8">
      <w:r>
        <w:continuationSeparator/>
      </w:r>
    </w:p>
  </w:endnote>
  <w:endnote w:type="continuationNotice" w:id="1">
    <w:p w14:paraId="149A1D33" w14:textId="77777777" w:rsidR="008B0D8D" w:rsidRDefault="008B0D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7" w:usb1="00000001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 (Body CS)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D1070" w14:textId="77777777" w:rsidR="008B0D8D" w:rsidRDefault="008B0D8D" w:rsidP="00AA35A8">
      <w:r>
        <w:separator/>
      </w:r>
    </w:p>
  </w:footnote>
  <w:footnote w:type="continuationSeparator" w:id="0">
    <w:p w14:paraId="0C473880" w14:textId="77777777" w:rsidR="008B0D8D" w:rsidRDefault="008B0D8D" w:rsidP="00AA35A8">
      <w:r>
        <w:continuationSeparator/>
      </w:r>
    </w:p>
  </w:footnote>
  <w:footnote w:type="continuationNotice" w:id="1">
    <w:p w14:paraId="32ECDC5C" w14:textId="77777777" w:rsidR="008B0D8D" w:rsidRDefault="008B0D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D6056C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5340062" o:spid="_x0000_i1025" type="#_x0000_t75" style="width:13.8pt;height:13.8pt;visibility:visible;mso-wrap-style:square">
            <v:imagedata r:id="rId1" o:title=""/>
          </v:shape>
        </w:pict>
      </mc:Choice>
      <mc:Fallback>
        <w:drawing>
          <wp:inline distT="0" distB="0" distL="0" distR="0" wp14:anchorId="2B0BCC49" wp14:editId="7EA8D02D">
            <wp:extent cx="175260" cy="175260"/>
            <wp:effectExtent l="0" t="0" r="0" b="0"/>
            <wp:docPr id="35340062" name="Picture 35340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22968D20" id="Picture 35381510" o:spid="_x0000_i1025" type="#_x0000_t75" style="width:13.2pt;height:13.2pt;visibility:visible;mso-wrap-style:square">
            <v:imagedata r:id="rId3" o:title=""/>
          </v:shape>
        </w:pict>
      </mc:Choice>
      <mc:Fallback>
        <w:drawing>
          <wp:inline distT="0" distB="0" distL="0" distR="0" wp14:anchorId="2D474F60" wp14:editId="23BCE7A0">
            <wp:extent cx="167640" cy="167640"/>
            <wp:effectExtent l="0" t="0" r="0" b="0"/>
            <wp:docPr id="35381510" name="Picture 3538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4730D"/>
    <w:multiLevelType w:val="hybridMultilevel"/>
    <w:tmpl w:val="1F00AF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45AC2"/>
    <w:multiLevelType w:val="hybridMultilevel"/>
    <w:tmpl w:val="E0FA7F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19"/>
  </w:num>
  <w:num w:numId="3" w16cid:durableId="1835339782">
    <w:abstractNumId w:val="12"/>
  </w:num>
  <w:num w:numId="4" w16cid:durableId="879703970">
    <w:abstractNumId w:val="13"/>
  </w:num>
  <w:num w:numId="5" w16cid:durableId="27066385">
    <w:abstractNumId w:val="18"/>
  </w:num>
  <w:num w:numId="6" w16cid:durableId="629288324">
    <w:abstractNumId w:val="15"/>
  </w:num>
  <w:num w:numId="7" w16cid:durableId="2102947809">
    <w:abstractNumId w:val="17"/>
  </w:num>
  <w:num w:numId="8" w16cid:durableId="1044523296">
    <w:abstractNumId w:val="16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  <w:num w:numId="22" w16cid:durableId="650407904">
    <w:abstractNumId w:val="14"/>
  </w:num>
  <w:num w:numId="23" w16cid:durableId="13805190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7E"/>
    <w:rsid w:val="0000752A"/>
    <w:rsid w:val="00016465"/>
    <w:rsid w:val="00033263"/>
    <w:rsid w:val="000334C1"/>
    <w:rsid w:val="00063CA2"/>
    <w:rsid w:val="000767C7"/>
    <w:rsid w:val="000873F6"/>
    <w:rsid w:val="000A18E3"/>
    <w:rsid w:val="000B286F"/>
    <w:rsid w:val="000C2903"/>
    <w:rsid w:val="000C2B44"/>
    <w:rsid w:val="000D134B"/>
    <w:rsid w:val="000F0E99"/>
    <w:rsid w:val="000F7B68"/>
    <w:rsid w:val="0010041D"/>
    <w:rsid w:val="00100A2A"/>
    <w:rsid w:val="001125D5"/>
    <w:rsid w:val="00124ED6"/>
    <w:rsid w:val="00153576"/>
    <w:rsid w:val="00167789"/>
    <w:rsid w:val="00194704"/>
    <w:rsid w:val="001B160B"/>
    <w:rsid w:val="001C39D8"/>
    <w:rsid w:val="001D477D"/>
    <w:rsid w:val="001D76FA"/>
    <w:rsid w:val="001F2C20"/>
    <w:rsid w:val="00203213"/>
    <w:rsid w:val="0022163A"/>
    <w:rsid w:val="002236D5"/>
    <w:rsid w:val="00243756"/>
    <w:rsid w:val="0027193E"/>
    <w:rsid w:val="00284246"/>
    <w:rsid w:val="002966D6"/>
    <w:rsid w:val="002A3201"/>
    <w:rsid w:val="002A7891"/>
    <w:rsid w:val="002B51DB"/>
    <w:rsid w:val="002C1353"/>
    <w:rsid w:val="002C4D08"/>
    <w:rsid w:val="002C4E0C"/>
    <w:rsid w:val="002C7C6F"/>
    <w:rsid w:val="002D606E"/>
    <w:rsid w:val="002D7FDF"/>
    <w:rsid w:val="002E7306"/>
    <w:rsid w:val="002F261D"/>
    <w:rsid w:val="002F47B0"/>
    <w:rsid w:val="002F76D6"/>
    <w:rsid w:val="0032101E"/>
    <w:rsid w:val="00330831"/>
    <w:rsid w:val="00331DCE"/>
    <w:rsid w:val="00334FEA"/>
    <w:rsid w:val="00351FDF"/>
    <w:rsid w:val="00352A17"/>
    <w:rsid w:val="00357E3C"/>
    <w:rsid w:val="00383BE3"/>
    <w:rsid w:val="003877F8"/>
    <w:rsid w:val="00391BEA"/>
    <w:rsid w:val="003920B7"/>
    <w:rsid w:val="003965A9"/>
    <w:rsid w:val="003B3531"/>
    <w:rsid w:val="003B4AEF"/>
    <w:rsid w:val="003B7F92"/>
    <w:rsid w:val="003C4E4F"/>
    <w:rsid w:val="003E2525"/>
    <w:rsid w:val="00411FE1"/>
    <w:rsid w:val="00415CF3"/>
    <w:rsid w:val="00435BA1"/>
    <w:rsid w:val="004436E6"/>
    <w:rsid w:val="00447CA5"/>
    <w:rsid w:val="00453A7B"/>
    <w:rsid w:val="00457ADE"/>
    <w:rsid w:val="00463165"/>
    <w:rsid w:val="00464B92"/>
    <w:rsid w:val="00470078"/>
    <w:rsid w:val="004860D9"/>
    <w:rsid w:val="00490600"/>
    <w:rsid w:val="004909EF"/>
    <w:rsid w:val="004936B2"/>
    <w:rsid w:val="004A1426"/>
    <w:rsid w:val="004A1C11"/>
    <w:rsid w:val="004A28EA"/>
    <w:rsid w:val="004C1032"/>
    <w:rsid w:val="004C2B7E"/>
    <w:rsid w:val="004C665B"/>
    <w:rsid w:val="00504E47"/>
    <w:rsid w:val="00524297"/>
    <w:rsid w:val="00537559"/>
    <w:rsid w:val="00540354"/>
    <w:rsid w:val="00541A9F"/>
    <w:rsid w:val="0055789F"/>
    <w:rsid w:val="00574DB0"/>
    <w:rsid w:val="005A1C94"/>
    <w:rsid w:val="005A3F7C"/>
    <w:rsid w:val="005A6F8D"/>
    <w:rsid w:val="005B4861"/>
    <w:rsid w:val="005C5B3F"/>
    <w:rsid w:val="005E0FB7"/>
    <w:rsid w:val="005F5EF3"/>
    <w:rsid w:val="00605BCE"/>
    <w:rsid w:val="00626B3C"/>
    <w:rsid w:val="00643F4B"/>
    <w:rsid w:val="00676B73"/>
    <w:rsid w:val="0069541B"/>
    <w:rsid w:val="006A1E18"/>
    <w:rsid w:val="006A241D"/>
    <w:rsid w:val="006A37C0"/>
    <w:rsid w:val="006C7F5A"/>
    <w:rsid w:val="006D0785"/>
    <w:rsid w:val="006D7636"/>
    <w:rsid w:val="00715609"/>
    <w:rsid w:val="00715A4C"/>
    <w:rsid w:val="00726F05"/>
    <w:rsid w:val="007306BF"/>
    <w:rsid w:val="00733454"/>
    <w:rsid w:val="00746B0A"/>
    <w:rsid w:val="00752A04"/>
    <w:rsid w:val="0077153E"/>
    <w:rsid w:val="0079001A"/>
    <w:rsid w:val="00791376"/>
    <w:rsid w:val="00791C5D"/>
    <w:rsid w:val="007B3E77"/>
    <w:rsid w:val="007B4FF4"/>
    <w:rsid w:val="007D7F15"/>
    <w:rsid w:val="007E09AE"/>
    <w:rsid w:val="007E47A0"/>
    <w:rsid w:val="00807AD1"/>
    <w:rsid w:val="00822AAD"/>
    <w:rsid w:val="00831977"/>
    <w:rsid w:val="0084730F"/>
    <w:rsid w:val="00865D5F"/>
    <w:rsid w:val="00871019"/>
    <w:rsid w:val="00871DB8"/>
    <w:rsid w:val="00887E05"/>
    <w:rsid w:val="008A171A"/>
    <w:rsid w:val="008A32A5"/>
    <w:rsid w:val="008B0D8D"/>
    <w:rsid w:val="008B5127"/>
    <w:rsid w:val="008C6FDE"/>
    <w:rsid w:val="008D34E3"/>
    <w:rsid w:val="008D4665"/>
    <w:rsid w:val="008D7CE6"/>
    <w:rsid w:val="008E07C2"/>
    <w:rsid w:val="008E1840"/>
    <w:rsid w:val="008F03A3"/>
    <w:rsid w:val="008F180B"/>
    <w:rsid w:val="008F48B9"/>
    <w:rsid w:val="008F6BC6"/>
    <w:rsid w:val="009049BC"/>
    <w:rsid w:val="00916960"/>
    <w:rsid w:val="00917064"/>
    <w:rsid w:val="009230A7"/>
    <w:rsid w:val="00923E08"/>
    <w:rsid w:val="0094162F"/>
    <w:rsid w:val="009466D8"/>
    <w:rsid w:val="009505A7"/>
    <w:rsid w:val="0095501D"/>
    <w:rsid w:val="00956B80"/>
    <w:rsid w:val="0096304F"/>
    <w:rsid w:val="00975E79"/>
    <w:rsid w:val="009A7F3F"/>
    <w:rsid w:val="009B6325"/>
    <w:rsid w:val="009D646A"/>
    <w:rsid w:val="009F125E"/>
    <w:rsid w:val="00A07CEE"/>
    <w:rsid w:val="00A20EF6"/>
    <w:rsid w:val="00A3726F"/>
    <w:rsid w:val="00A379B4"/>
    <w:rsid w:val="00A4248D"/>
    <w:rsid w:val="00A60A70"/>
    <w:rsid w:val="00A633B0"/>
    <w:rsid w:val="00A718B6"/>
    <w:rsid w:val="00A76C3D"/>
    <w:rsid w:val="00A9291E"/>
    <w:rsid w:val="00AA1166"/>
    <w:rsid w:val="00AA35A8"/>
    <w:rsid w:val="00AA51F5"/>
    <w:rsid w:val="00AA530F"/>
    <w:rsid w:val="00AB74C5"/>
    <w:rsid w:val="00AD468A"/>
    <w:rsid w:val="00AE562D"/>
    <w:rsid w:val="00AE7533"/>
    <w:rsid w:val="00AE7B80"/>
    <w:rsid w:val="00AF77F7"/>
    <w:rsid w:val="00B017BE"/>
    <w:rsid w:val="00B20F64"/>
    <w:rsid w:val="00B23477"/>
    <w:rsid w:val="00B42685"/>
    <w:rsid w:val="00B45879"/>
    <w:rsid w:val="00B535AD"/>
    <w:rsid w:val="00B53BE1"/>
    <w:rsid w:val="00B75292"/>
    <w:rsid w:val="00B8453F"/>
    <w:rsid w:val="00B85473"/>
    <w:rsid w:val="00BA2B7F"/>
    <w:rsid w:val="00BC756E"/>
    <w:rsid w:val="00BE5968"/>
    <w:rsid w:val="00BF7216"/>
    <w:rsid w:val="00C272EB"/>
    <w:rsid w:val="00C62E97"/>
    <w:rsid w:val="00C81645"/>
    <w:rsid w:val="00CA61BE"/>
    <w:rsid w:val="00CA6BD8"/>
    <w:rsid w:val="00CB3E40"/>
    <w:rsid w:val="00CC698D"/>
    <w:rsid w:val="00CD0261"/>
    <w:rsid w:val="00CF22B3"/>
    <w:rsid w:val="00D00CD9"/>
    <w:rsid w:val="00D15AAE"/>
    <w:rsid w:val="00D22971"/>
    <w:rsid w:val="00D26287"/>
    <w:rsid w:val="00D36641"/>
    <w:rsid w:val="00D60B19"/>
    <w:rsid w:val="00D86385"/>
    <w:rsid w:val="00D95726"/>
    <w:rsid w:val="00DA4B7F"/>
    <w:rsid w:val="00DB472D"/>
    <w:rsid w:val="00DD6ECC"/>
    <w:rsid w:val="00DE04C0"/>
    <w:rsid w:val="00DE19F7"/>
    <w:rsid w:val="00DE5F88"/>
    <w:rsid w:val="00DF2298"/>
    <w:rsid w:val="00DF3206"/>
    <w:rsid w:val="00E067BA"/>
    <w:rsid w:val="00E258C0"/>
    <w:rsid w:val="00E26F2A"/>
    <w:rsid w:val="00E308A7"/>
    <w:rsid w:val="00E360EA"/>
    <w:rsid w:val="00E547A9"/>
    <w:rsid w:val="00E570A5"/>
    <w:rsid w:val="00E73C6B"/>
    <w:rsid w:val="00E77096"/>
    <w:rsid w:val="00E91344"/>
    <w:rsid w:val="00EB20A4"/>
    <w:rsid w:val="00EB74E8"/>
    <w:rsid w:val="00EC0F79"/>
    <w:rsid w:val="00ED0A53"/>
    <w:rsid w:val="00EF22EF"/>
    <w:rsid w:val="00F02E99"/>
    <w:rsid w:val="00F055F4"/>
    <w:rsid w:val="00F215B6"/>
    <w:rsid w:val="00F30552"/>
    <w:rsid w:val="00F40BD0"/>
    <w:rsid w:val="00F419C0"/>
    <w:rsid w:val="00F46BDB"/>
    <w:rsid w:val="00F4789E"/>
    <w:rsid w:val="00F77F8F"/>
    <w:rsid w:val="00F82744"/>
    <w:rsid w:val="00FC2377"/>
    <w:rsid w:val="00FD56F7"/>
    <w:rsid w:val="00FD73C5"/>
    <w:rsid w:val="00FE0601"/>
    <w:rsid w:val="0981A244"/>
    <w:rsid w:val="17FF979C"/>
    <w:rsid w:val="664EA1FE"/>
    <w:rsid w:val="6D9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BABD8"/>
  <w15:chartTrackingRefBased/>
  <w15:docId w15:val="{EE8B98A7-57E4-48ED-AB94-0A093438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601"/>
    <w:pPr>
      <w:spacing w:line="240" w:lineRule="auto"/>
    </w:pPr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B3E77"/>
    <w:rPr>
      <w:rFonts w:cs="Arial (Body CS)"/>
      <w:b/>
      <w:bCs/>
      <w:caps/>
      <w:spacing w:val="20"/>
      <w:sz w:val="56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7B3E77"/>
    <w:rPr>
      <w:rFonts w:cs="Arial (Body CS)"/>
      <w:b/>
      <w:bCs/>
      <w:caps/>
      <w:color w:val="043D68" w:themeColor="text2"/>
      <w:spacing w:val="20"/>
      <w:sz w:val="56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E77"/>
    <w:pPr>
      <w:numPr>
        <w:ilvl w:val="1"/>
      </w:numPr>
      <w:spacing w:after="120"/>
    </w:pPr>
    <w:rPr>
      <w:rFonts w:eastAsiaTheme="minorEastAsia"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B3E77"/>
    <w:rPr>
      <w:rFonts w:eastAsiaTheme="minorEastAsia"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paragraph" w:customStyle="1" w:styleId="SubtitlewithLine">
    <w:name w:val="Subtitle with Line"/>
    <w:basedOn w:val="Subtitle"/>
    <w:qFormat/>
    <w:rsid w:val="002F261D"/>
    <w:pPr>
      <w:pBdr>
        <w:top w:val="single" w:sz="4" w:space="20" w:color="043D68" w:themeColor="text2"/>
      </w:pBdr>
      <w:ind w:right="2520"/>
    </w:pPr>
  </w:style>
  <w:style w:type="paragraph" w:customStyle="1" w:styleId="Subtitlewithlongline">
    <w:name w:val="Subtitle with long line"/>
    <w:basedOn w:val="SubtitlewithLine"/>
    <w:qFormat/>
    <w:rsid w:val="002F261D"/>
    <w:pPr>
      <w:ind w:righ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cla\AppData\Roaming\Microsoft\Templates\Simple%20UIUX%20designer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DC6699-ED7B-426D-9992-BCF813227C0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51F2C59-3D78-4936-A524-977EF9C06D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8C08E1-8555-4E89-B0CE-88F62C8146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1E2E28-1325-4FE2-9020-B0C096123D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</Template>
  <TotalTime>76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Claire Untalan</dc:creator>
  <cp:keywords/>
  <dc:description/>
  <cp:lastModifiedBy>Le Claire Untalan</cp:lastModifiedBy>
  <cp:revision>21</cp:revision>
  <dcterms:created xsi:type="dcterms:W3CDTF">2025-04-27T11:36:00Z</dcterms:created>
  <dcterms:modified xsi:type="dcterms:W3CDTF">2025-05-04T01:30:00Z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